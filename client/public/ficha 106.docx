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AD15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751A7" wp14:editId="16446FC1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D457A" w14:textId="77777777" w:rsidR="00542105" w:rsidRDefault="00542105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751A7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" fillcolor="#6f00ed" stroked="f" strokeweight="1pt">
                <v:textbox>
                  <w:txbxContent>
                    <w:p w14:paraId="631D457A" w14:textId="77777777" w:rsidR="00542105" w:rsidRDefault="00542105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7FEACC" wp14:editId="785F69F9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upo 16" style="position:absolute;margin-left:-39.85pt;margin-top:-.15pt;width:36.65pt;height:34.55pt;z-index:251660288;mso-width-relative:margin" coordsize="490972,438507" o:spid="_x0000_s1026" w14:anchorId="252CA8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style="position:absolute;left:411219;width:65856;height:425397;visibility:visible;mso-wrap-style:square;v-text-anchor:middle" o:spid="_x0000_s1027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/>
                <v:rect id="Rectángulo 23" style="position:absolute;left:231448;top:192880;width:65856;height:425397;rotation:90;visibility:visible;mso-wrap-style:square;v-text-anchor:middle" o:spid="_x0000_s1028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/>
                <v:rect id="Rectángulo 24" style="position:absolute;left:212558;top:-50439;width:65856;height:490972;rotation:-2994291fd;visibility:visible;mso-wrap-style:square;v-text-anchor:middle" o:spid="_x0000_s1029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/>
              </v:group>
            </w:pict>
          </mc:Fallback>
        </mc:AlternateContent>
      </w:r>
    </w:p>
    <w:p w14:paraId="2E06FD2F" w14:textId="77777777" w:rsidR="00542105" w:rsidRDefault="00542105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17BCD" wp14:editId="3FA75B89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4775B" w14:textId="77777777" w:rsidR="00C64E2E" w:rsidRDefault="00877132" w:rsidP="00C64E2E">
                            <w:pPr>
                              <w:spacing w:line="256" w:lineRule="auto"/>
                              <w:rPr>
                                <w:rFonts w:ascii="Stag Book" w:hAnsi="Stag Book"/>
                                <w:color w:val="FFFFFF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Stag Book" w:hAnsi="Stag Book"/>
                                <w:color w:val="FFFFFF"/>
                                <w:sz w:val="80"/>
                                <w:szCs w:val="80"/>
                                <w:lang w:val="en-US"/>
                              </w:rPr>
                              <w:t>Proyecto Integrador Desarrollo de Software 1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17BCD" id="Cuadro de texto 11" o:spid="_x0000_s1027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" filled="f" stroked="f" strokeweight=".5pt">
                <v:textbox>
                  <w:txbxContent>
                    <w:p w14:paraId="7DE4775B" w14:textId="77777777" w:rsidR="00C64E2E" w:rsidRDefault="00877132" w:rsidP="00C64E2E">
                      <w:pPr>
                        <w:spacing w:line="256" w:lineRule="auto"/>
                        <w:rPr>
                          <w:rFonts w:ascii="Stag Book" w:hAnsi="Stag Book"/>
                          <w:color w:val="FFFFFF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Stag Book" w:hAnsi="Stag Book"/>
                          <w:color w:val="FFFFFF"/>
                          <w:sz w:val="80"/>
                          <w:szCs w:val="80"/>
                          <w:lang w:val="en-US"/>
                        </w:rPr>
                        <w:t>Proyecto Integrador Desarrollo de Software 1</w:t>
                      </w:r>
                    </w:p>
                  </w:txbxContent>
                </v:textbox>
              </v:rect>
            </w:pict>
          </mc:Fallback>
        </mc:AlternateContent>
      </w:r>
    </w:p>
    <w:p w14:paraId="5D2BC5F8" w14:textId="77777777" w:rsidR="00542105" w:rsidRDefault="00542105" w:rsidP="00542105">
      <w:pPr>
        <w:pStyle w:val="Encabezado"/>
        <w:tabs>
          <w:tab w:val="clear" w:pos="4252"/>
          <w:tab w:val="clear" w:pos="8504"/>
        </w:tabs>
        <w:jc w:val="left"/>
        <w:rPr>
          <w:noProof/>
          <w:lang w:val="es-PE" w:eastAsia="es-PE"/>
        </w:rPr>
      </w:pPr>
    </w:p>
    <w:p w14:paraId="7356A96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AD2330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32BDBC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49A437F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D1C247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BAF03E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436851F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A9DD0E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364E5B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0CCB016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78C0E58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30EEAFC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59950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DB7BC7C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C6B3B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DE8748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CC2A9A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8B269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537399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586962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3AA996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088B66A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7CAA899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4B2AFE0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61215DA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DD3CE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75B17F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6273799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98C8F9F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06E9298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FA7DCC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0B8FE3C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3FE18D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60BD02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3DAFD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F901AC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6613E29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B9A5EF8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C3A3326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FC91796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09ACD15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DBA4E36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F572E35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E9470C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FB6A395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CAE748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BBA34DE" w14:textId="77777777" w:rsidR="00542105" w:rsidRDefault="00787D8A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F7E8C" wp14:editId="5A568A4A">
                <wp:simplePos x="0" y="0"/>
                <wp:positionH relativeFrom="column">
                  <wp:posOffset>-648970</wp:posOffset>
                </wp:positionH>
                <wp:positionV relativeFrom="paragraph">
                  <wp:posOffset>210185</wp:posOffset>
                </wp:positionV>
                <wp:extent cx="5724525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10CF3" w14:textId="77777777" w:rsidR="00542105" w:rsidRDefault="00542105" w:rsidP="00787D8A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787D8A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8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787D8A" w:rsidRP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Requerimientos </w:t>
                            </w:r>
                            <w:r w:rsid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- </w:t>
                            </w:r>
                            <w:r w:rsidR="00787D8A" w:rsidRP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Comprender el Problema</w:t>
                            </w:r>
                            <w:r w:rsid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- </w:t>
                            </w:r>
                            <w:r w:rsidR="00787D8A" w:rsidRP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Definir el Sistema</w:t>
                            </w:r>
                          </w:p>
                          <w:p w14:paraId="3E9AA789" w14:textId="77777777" w:rsidR="00542105" w:rsidRPr="00132FD0" w:rsidRDefault="00542105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4E1A03C4" w14:textId="77777777" w:rsidR="00542105" w:rsidRPr="006C37AD" w:rsidRDefault="00542105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787D8A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8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787D8A" w:rsidRPr="00787D8A">
                              <w:rPr>
                                <w:rFonts w:cs="Arial"/>
                                <w:color w:val="FFFFFF" w:themeColor="background1"/>
                              </w:rPr>
                              <w:t>Identifica los requerimientos del usuario para construir el Modelo de Casos de Uso de un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F7E8C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8" type="#_x0000_t202" style="position:absolute;left:0;text-align:left;margin-left:-51.1pt;margin-top:16.55pt;width:450.75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" filled="f" stroked="f" strokeweight=".5pt">
                <v:textbox>
                  <w:txbxContent>
                    <w:p w14:paraId="34410CF3" w14:textId="77777777" w:rsidR="00542105" w:rsidRDefault="00542105" w:rsidP="00787D8A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787D8A">
                        <w:rPr>
                          <w:rFonts w:ascii="Stag Book" w:hAnsi="Stag Book" w:cs="Arial"/>
                          <w:color w:val="FFFFFF" w:themeColor="background1"/>
                        </w:rPr>
                        <w:t>8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787D8A" w:rsidRP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Requerimientos </w:t>
                      </w:r>
                      <w:r w:rsid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- </w:t>
                      </w:r>
                      <w:r w:rsidR="00787D8A" w:rsidRP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>Comprender el Problema</w:t>
                      </w:r>
                      <w:r w:rsid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- </w:t>
                      </w:r>
                      <w:r w:rsidR="00787D8A" w:rsidRP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>Definir el Sistema</w:t>
                      </w:r>
                    </w:p>
                    <w:p w14:paraId="3E9AA789" w14:textId="77777777" w:rsidR="00542105" w:rsidRPr="00132FD0" w:rsidRDefault="00542105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4E1A03C4" w14:textId="77777777" w:rsidR="00542105" w:rsidRPr="006C37AD" w:rsidRDefault="00542105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787D8A">
                        <w:rPr>
                          <w:rFonts w:ascii="Stag Book" w:hAnsi="Stag Book" w:cs="Arial"/>
                          <w:color w:val="FFFFFF" w:themeColor="background1"/>
                        </w:rPr>
                        <w:t>8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787D8A" w:rsidRPr="00787D8A">
                        <w:rPr>
                          <w:rFonts w:cs="Arial"/>
                          <w:color w:val="FFFFFF" w:themeColor="background1"/>
                        </w:rPr>
                        <w:t>Identifica los requerimientos del usuario para construir el Modelo de Casos de Uso de un 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218AF4DA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AE01E9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30381E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89BEB3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09B647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469E7A5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DE88A8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D17E77C" w14:textId="77777777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45041306" wp14:editId="485A945D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7CF4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B7E6EB0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4C692BCE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79C25DD1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30960EEB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07C707BE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7980CA9A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5CE97A3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04019A92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4C9394AD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54BB8F2E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3A70CBDA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487C83">
        <w:rPr>
          <w:rFonts w:ascii="Muller Regular" w:hAnsi="Muller Regular" w:cs="Tahoma"/>
          <w:bCs/>
          <w:color w:val="000000" w:themeColor="text1"/>
          <w:szCs w:val="22"/>
        </w:rPr>
        <w:t>10</w:t>
      </w:r>
      <w:r w:rsidR="00956D58">
        <w:rPr>
          <w:rFonts w:ascii="Muller Regular" w:hAnsi="Muller Regular" w:cs="Tahoma"/>
          <w:bCs/>
          <w:color w:val="000000" w:themeColor="text1"/>
          <w:szCs w:val="22"/>
        </w:rPr>
        <w:t>6</w:t>
      </w:r>
      <w:r w:rsidR="00487C83">
        <w:rPr>
          <w:rFonts w:ascii="Muller Regular" w:hAnsi="Muller Regular" w:cs="Tahoma"/>
          <w:bCs/>
          <w:color w:val="000000" w:themeColor="text1"/>
          <w:szCs w:val="22"/>
        </w:rPr>
        <w:t xml:space="preserve"> Modelo de Requerimiento</w:t>
      </w:r>
      <w:r w:rsidR="000C21D5">
        <w:rPr>
          <w:rFonts w:ascii="Muller Regular" w:hAnsi="Muller Regular" w:cs="Tahoma"/>
          <w:bCs/>
          <w:color w:val="000000" w:themeColor="text1"/>
          <w:szCs w:val="22"/>
        </w:rPr>
        <w:t>s</w:t>
      </w:r>
    </w:p>
    <w:p w14:paraId="1449328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7233D34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7DEFD286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746C485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791F9CD9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CD1250C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0E870CB6" w14:textId="77777777" w:rsidR="00547DC9" w:rsidRPr="00184E08" w:rsidRDefault="00D33234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Agosto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>
        <w:rPr>
          <w:rFonts w:ascii="Muller Regular" w:hAnsi="Muller Regular" w:cs="Tahoma"/>
          <w:color w:val="000000" w:themeColor="text1"/>
          <w:szCs w:val="22"/>
        </w:rPr>
        <w:t>21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  <w:r>
        <w:rPr>
          <w:rFonts w:ascii="Muller Regular" w:hAnsi="Muller Regular" w:cs="Tahoma"/>
          <w:color w:val="000000" w:themeColor="text1"/>
          <w:szCs w:val="22"/>
        </w:rPr>
        <w:t>I</w:t>
      </w:r>
    </w:p>
    <w:p w14:paraId="6DFF634D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79918239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7201"/>
      </w:tblGrid>
      <w:tr w:rsidR="007A75C4" w:rsidRPr="00206681" w14:paraId="137C9615" w14:textId="77777777" w:rsidTr="00A002BD">
        <w:tc>
          <w:tcPr>
            <w:tcW w:w="239" w:type="dxa"/>
            <w:shd w:val="clear" w:color="auto" w:fill="auto"/>
          </w:tcPr>
          <w:bookmarkEnd w:id="2"/>
          <w:bookmarkEnd w:id="3"/>
          <w:bookmarkEnd w:id="4"/>
          <w:p w14:paraId="5E3DAB48" w14:textId="77777777" w:rsidR="00C02785" w:rsidRPr="00A002BD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Nú</w:t>
            </w:r>
            <w:r w:rsidR="00C02785"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7EE0DC9E" w14:textId="77777777" w:rsidR="00E63DF8" w:rsidRPr="00A002BD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Apellidos y Nombres</w:t>
            </w:r>
          </w:p>
        </w:tc>
      </w:tr>
      <w:tr w:rsidR="007A75C4" w:rsidRPr="00206681" w14:paraId="4687D214" w14:textId="77777777" w:rsidTr="00A002BD">
        <w:tc>
          <w:tcPr>
            <w:tcW w:w="239" w:type="dxa"/>
            <w:shd w:val="clear" w:color="auto" w:fill="auto"/>
          </w:tcPr>
          <w:p w14:paraId="2D9660B2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7D0867EC" w14:textId="15A7BEDF" w:rsidR="00C02785" w:rsidRPr="00A002BD" w:rsidRDefault="00FD1A32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Diego Alberto Huiza Valer</w:t>
            </w:r>
            <w:r w:rsidR="00CA438E"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2A444AEB" w14:textId="77777777" w:rsidTr="00A002BD">
        <w:tc>
          <w:tcPr>
            <w:tcW w:w="239" w:type="dxa"/>
            <w:shd w:val="clear" w:color="auto" w:fill="auto"/>
          </w:tcPr>
          <w:p w14:paraId="63932128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1E6BD7D8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77527D6E" w14:textId="77777777" w:rsidTr="00A002BD">
        <w:tc>
          <w:tcPr>
            <w:tcW w:w="239" w:type="dxa"/>
            <w:shd w:val="clear" w:color="auto" w:fill="auto"/>
          </w:tcPr>
          <w:p w14:paraId="18FADDDC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6B1DF525" w14:textId="77777777" w:rsidR="00C02785" w:rsidRPr="00A002BD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  <w:r w:rsidR="00CA438E"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</w:tbl>
    <w:p w14:paraId="32A2E1DE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es-ES" w:eastAsia="es-ES"/>
        </w:rPr>
        <w:id w:val="620803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BFD3B2" w14:textId="77777777" w:rsidR="00593C67" w:rsidRPr="00593C67" w:rsidRDefault="00593C67">
          <w:pPr>
            <w:pStyle w:val="TtuloTDC"/>
            <w:rPr>
              <w:rFonts w:ascii="Stag Book" w:hAnsi="Stag Book"/>
              <w:color w:val="000000" w:themeColor="text1"/>
              <w:sz w:val="36"/>
            </w:rPr>
          </w:pPr>
          <w:r w:rsidRPr="00593C67">
            <w:rPr>
              <w:rFonts w:ascii="Stag Book" w:hAnsi="Stag Book"/>
              <w:color w:val="000000" w:themeColor="text1"/>
              <w:sz w:val="36"/>
              <w:lang w:val="es-ES"/>
            </w:rPr>
            <w:t>Índice</w:t>
          </w:r>
        </w:p>
        <w:p w14:paraId="33292988" w14:textId="77777777" w:rsidR="00593C67" w:rsidRDefault="00593C6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2030658" w:history="1">
            <w:r w:rsidRPr="00D53E57">
              <w:rPr>
                <w:rStyle w:val="Hipervnculo"/>
                <w:rFonts w:ascii="Muller Bold" w:hAnsi="Muller Bol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D53E57">
              <w:rPr>
                <w:rStyle w:val="Hipervnculo"/>
                <w:rFonts w:ascii="Muller Bold" w:hAnsi="Muller Bold"/>
                <w:noProof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2664" w14:textId="77777777" w:rsidR="00593C67" w:rsidRDefault="00877132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0659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2.</w:t>
            </w:r>
            <w:r w:rsidR="00593C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INTRoDUCCIÓN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_Toc12030659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0B6C97F5" w14:textId="77777777" w:rsidR="00593C67" w:rsidRDefault="00877132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0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2.1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Propósito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_Toc12030660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600E4C5F" w14:textId="77777777" w:rsidR="00593C67" w:rsidRDefault="00877132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1" w:history="1">
            <w:r w:rsidR="00593C67" w:rsidRPr="00D53E57">
              <w:rPr>
                <w:rStyle w:val="Hipervnculo"/>
                <w:rFonts w:ascii="Muller Bold" w:hAnsi="Muller Bold"/>
                <w:noProof/>
              </w:rPr>
              <w:t>2.2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Alcance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_Toc12030661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1F94C576" w14:textId="77777777" w:rsidR="00593C67" w:rsidRDefault="00877132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0662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</w:t>
            </w:r>
            <w:r w:rsidR="00593C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vistas de casos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_Toc12030662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2967F764" w14:textId="77777777" w:rsidR="00593C67" w:rsidRDefault="00877132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3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3.1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Lista de Actores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_Toc12030663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148A81A9" w14:textId="77777777" w:rsidR="00593C67" w:rsidRDefault="00877132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4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3.2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Lista de caso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_Toc12030664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209CEB11" w14:textId="77777777" w:rsidR="00593C67" w:rsidRDefault="00877132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5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3.3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Diagrama de caso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_Toc12030665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3EF2A745" w14:textId="77777777" w:rsidR="00593C67" w:rsidRDefault="00593C67">
          <w:r>
            <w:rPr>
              <w:b/>
              <w:bCs/>
              <w:lang w:val="es-ES"/>
            </w:rPr>
            <w:fldChar w:fldCharType="end"/>
          </w:r>
        </w:p>
      </w:sdtContent>
    </w:sdt>
    <w:p w14:paraId="7E07CF77" w14:textId="77777777" w:rsidR="009D5130" w:rsidRDefault="009D5130" w:rsidP="009D5130">
      <w:pPr>
        <w:rPr>
          <w:rFonts w:cs="Arial"/>
          <w:b/>
          <w:sz w:val="20"/>
          <w:lang w:val="es-PE"/>
        </w:rPr>
      </w:pPr>
    </w:p>
    <w:p w14:paraId="0CAEFA6D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2FC9D42E" w14:textId="77777777" w:rsidR="00480D67" w:rsidRPr="00593C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5" w:name="_Toc199394968"/>
      <w:bookmarkStart w:id="6" w:name="_Toc199424689"/>
      <w:bookmarkStart w:id="7" w:name="_Toc12030658"/>
      <w:bookmarkStart w:id="8" w:name="OLE_LINK3"/>
      <w:bookmarkStart w:id="9" w:name="OLE_LINK4"/>
      <w:bookmarkStart w:id="10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5"/>
      <w:bookmarkEnd w:id="6"/>
      <w:bookmarkEnd w:id="7"/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12ED87DB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6CDDC578" w14:textId="77777777" w:rsidR="00F452B3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153F1F19" w14:textId="77777777" w:rsidTr="00480D67">
        <w:tc>
          <w:tcPr>
            <w:tcW w:w="5334" w:type="dxa"/>
            <w:tcBorders>
              <w:top w:val="nil"/>
            </w:tcBorders>
          </w:tcPr>
          <w:p w14:paraId="3D818864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2D5A4822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7B8E1817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4748D" w:rsidRPr="00B366EA" w14:paraId="74DD7F64" w14:textId="77777777" w:rsidTr="00480D67">
        <w:tc>
          <w:tcPr>
            <w:tcW w:w="5334" w:type="dxa"/>
          </w:tcPr>
          <w:p w14:paraId="3198B58F" w14:textId="7AD4FB1B" w:rsidR="0044748D" w:rsidRPr="00480D67" w:rsidRDefault="0044748D" w:rsidP="0044748D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DA5E8B">
              <w:rPr>
                <w:rFonts w:ascii="Muller Light" w:hAnsi="Muller Light" w:cs="Arial"/>
                <w:bCs/>
                <w:sz w:val="20"/>
              </w:rPr>
              <w:t>Representa al cliente, establece las prioridades y garantiza que el equipo esté enfocado en lo más importante para el negocio.</w:t>
            </w:r>
          </w:p>
        </w:tc>
        <w:tc>
          <w:tcPr>
            <w:tcW w:w="1620" w:type="dxa"/>
          </w:tcPr>
          <w:p w14:paraId="4A7A009F" w14:textId="57B2231C" w:rsidR="0044748D" w:rsidRPr="00480D67" w:rsidRDefault="0044748D" w:rsidP="0044748D">
            <w:pPr>
              <w:rPr>
                <w:rFonts w:ascii="Muller Light" w:hAnsi="Muller Light" w:cs="Arial"/>
                <w:bCs/>
                <w:sz w:val="20"/>
              </w:rPr>
            </w:pPr>
            <w:r w:rsidRPr="00546671">
              <w:rPr>
                <w:rFonts w:ascii="Muller Light" w:hAnsi="Muller Light" w:cs="Arial"/>
                <w:b/>
                <w:bCs/>
                <w:sz w:val="20"/>
              </w:rPr>
              <w:t>Scrum Master</w:t>
            </w:r>
          </w:p>
        </w:tc>
        <w:tc>
          <w:tcPr>
            <w:tcW w:w="1759" w:type="dxa"/>
          </w:tcPr>
          <w:p w14:paraId="4576AD27" w14:textId="5B9C0560" w:rsidR="0044748D" w:rsidRPr="00480D67" w:rsidRDefault="0044748D" w:rsidP="0044748D">
            <w:pPr>
              <w:rPr>
                <w:rFonts w:ascii="Muller Light" w:hAnsi="Muller Light" w:cs="Arial"/>
                <w:bCs/>
                <w:sz w:val="20"/>
              </w:rPr>
            </w:pPr>
            <w:r>
              <w:rPr>
                <w:rFonts w:ascii="Muller Light" w:hAnsi="Muller Light" w:cs="Arial"/>
                <w:bCs/>
                <w:sz w:val="20"/>
              </w:rPr>
              <w:t>19/0</w:t>
            </w:r>
            <w:r w:rsidR="00FD1A32">
              <w:rPr>
                <w:rFonts w:ascii="Muller Light" w:hAnsi="Muller Light" w:cs="Arial"/>
                <w:bCs/>
                <w:sz w:val="20"/>
              </w:rPr>
              <w:t>3</w:t>
            </w:r>
            <w:r>
              <w:rPr>
                <w:rFonts w:ascii="Muller Light" w:hAnsi="Muller Light" w:cs="Arial"/>
                <w:bCs/>
                <w:sz w:val="20"/>
              </w:rPr>
              <w:t>/2024</w:t>
            </w:r>
          </w:p>
        </w:tc>
      </w:tr>
      <w:tr w:rsidR="0044748D" w:rsidRPr="00B366EA" w14:paraId="39400D81" w14:textId="77777777" w:rsidTr="00480D67">
        <w:tc>
          <w:tcPr>
            <w:tcW w:w="5334" w:type="dxa"/>
          </w:tcPr>
          <w:p w14:paraId="55E35785" w14:textId="72D5261B" w:rsidR="0044748D" w:rsidRPr="00480D67" w:rsidRDefault="0044748D" w:rsidP="0044748D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DA5E8B">
              <w:rPr>
                <w:rFonts w:ascii="Muller Light" w:hAnsi="Muller Light" w:cs="Arial"/>
                <w:bCs/>
                <w:sz w:val="20"/>
              </w:rPr>
              <w:t>Facilita el proceso, elimina obstáculos y asegura que el equipo siga los principios y prácticas de Scrum.</w:t>
            </w:r>
          </w:p>
        </w:tc>
        <w:tc>
          <w:tcPr>
            <w:tcW w:w="1620" w:type="dxa"/>
          </w:tcPr>
          <w:p w14:paraId="0DA16C9A" w14:textId="7623C9F9" w:rsidR="0044748D" w:rsidRPr="00480D67" w:rsidRDefault="0044748D" w:rsidP="0044748D">
            <w:pPr>
              <w:rPr>
                <w:rFonts w:ascii="Muller Light" w:hAnsi="Muller Light" w:cs="Arial"/>
                <w:bCs/>
                <w:sz w:val="20"/>
              </w:rPr>
            </w:pPr>
            <w:proofErr w:type="spellStart"/>
            <w:r w:rsidRPr="00546671">
              <w:rPr>
                <w:rFonts w:ascii="Muller Light" w:hAnsi="Muller Light" w:cs="Arial"/>
                <w:b/>
                <w:bCs/>
                <w:sz w:val="20"/>
              </w:rPr>
              <w:t>Product</w:t>
            </w:r>
            <w:proofErr w:type="spellEnd"/>
            <w:r w:rsidRPr="00546671">
              <w:rPr>
                <w:rFonts w:ascii="Muller Light" w:hAnsi="Muller Light" w:cs="Arial"/>
                <w:b/>
                <w:bCs/>
                <w:sz w:val="20"/>
              </w:rPr>
              <w:t xml:space="preserve"> </w:t>
            </w:r>
            <w:proofErr w:type="spellStart"/>
            <w:r w:rsidRPr="00546671">
              <w:rPr>
                <w:rFonts w:ascii="Muller Light" w:hAnsi="Muller Light" w:cs="Arial"/>
                <w:b/>
                <w:bCs/>
                <w:sz w:val="20"/>
              </w:rPr>
              <w:t>Owner</w:t>
            </w:r>
            <w:proofErr w:type="spellEnd"/>
          </w:p>
        </w:tc>
        <w:tc>
          <w:tcPr>
            <w:tcW w:w="1759" w:type="dxa"/>
          </w:tcPr>
          <w:p w14:paraId="04CFF6E9" w14:textId="0C5C3532" w:rsidR="0044748D" w:rsidRPr="00480D67" w:rsidRDefault="0044748D" w:rsidP="0044748D">
            <w:pPr>
              <w:rPr>
                <w:rFonts w:ascii="Muller Light" w:hAnsi="Muller Light" w:cs="Arial"/>
                <w:bCs/>
                <w:sz w:val="20"/>
              </w:rPr>
            </w:pPr>
            <w:r>
              <w:rPr>
                <w:rFonts w:ascii="Muller Light" w:hAnsi="Muller Light" w:cs="Arial"/>
                <w:bCs/>
                <w:sz w:val="20"/>
              </w:rPr>
              <w:t>20/0</w:t>
            </w:r>
            <w:r w:rsidR="00FD1A32">
              <w:rPr>
                <w:rFonts w:ascii="Muller Light" w:hAnsi="Muller Light" w:cs="Arial"/>
                <w:bCs/>
                <w:sz w:val="20"/>
              </w:rPr>
              <w:t>3</w:t>
            </w:r>
            <w:r>
              <w:rPr>
                <w:rFonts w:ascii="Muller Light" w:hAnsi="Muller Light" w:cs="Arial"/>
                <w:bCs/>
                <w:sz w:val="20"/>
              </w:rPr>
              <w:t>/2024</w:t>
            </w:r>
          </w:p>
        </w:tc>
      </w:tr>
      <w:tr w:rsidR="0044748D" w:rsidRPr="00B366EA" w14:paraId="0DF78B17" w14:textId="77777777" w:rsidTr="00480D67">
        <w:tc>
          <w:tcPr>
            <w:tcW w:w="5334" w:type="dxa"/>
          </w:tcPr>
          <w:p w14:paraId="668EC255" w14:textId="18524B93" w:rsidR="0044748D" w:rsidRPr="00480D67" w:rsidRDefault="0044748D" w:rsidP="0044748D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DA5E8B">
              <w:rPr>
                <w:rFonts w:ascii="Muller Light" w:hAnsi="Muller Light" w:cs="Arial"/>
                <w:bCs/>
                <w:sz w:val="20"/>
              </w:rPr>
              <w:t>Trabaja colaborativamente para entregar incrementos de producto funcionales y de alta calidad en cada Sprint.</w:t>
            </w:r>
          </w:p>
        </w:tc>
        <w:tc>
          <w:tcPr>
            <w:tcW w:w="1620" w:type="dxa"/>
          </w:tcPr>
          <w:p w14:paraId="0DC226D3" w14:textId="282A1408" w:rsidR="0044748D" w:rsidRPr="00480D67" w:rsidRDefault="0044748D" w:rsidP="0044748D">
            <w:pPr>
              <w:rPr>
                <w:rFonts w:ascii="Muller Light" w:hAnsi="Muller Light" w:cs="Arial"/>
                <w:bCs/>
                <w:sz w:val="20"/>
              </w:rPr>
            </w:pPr>
            <w:r w:rsidRPr="00546671">
              <w:rPr>
                <w:rFonts w:ascii="Muller Light" w:hAnsi="Muller Light" w:cs="Arial"/>
                <w:b/>
                <w:bCs/>
                <w:sz w:val="20"/>
              </w:rPr>
              <w:t>Equipo de Desarrollo</w:t>
            </w:r>
          </w:p>
        </w:tc>
        <w:tc>
          <w:tcPr>
            <w:tcW w:w="1759" w:type="dxa"/>
          </w:tcPr>
          <w:p w14:paraId="6C582E5D" w14:textId="10E62383" w:rsidR="0044748D" w:rsidRPr="00480D67" w:rsidRDefault="0044748D" w:rsidP="0044748D">
            <w:pPr>
              <w:rPr>
                <w:rFonts w:ascii="Muller Light" w:hAnsi="Muller Light" w:cs="Arial"/>
                <w:bCs/>
                <w:sz w:val="20"/>
              </w:rPr>
            </w:pPr>
            <w:r>
              <w:rPr>
                <w:rFonts w:ascii="Muller Light" w:hAnsi="Muller Light" w:cs="Arial"/>
                <w:bCs/>
                <w:sz w:val="20"/>
              </w:rPr>
              <w:t>20/0</w:t>
            </w:r>
            <w:r w:rsidR="00FD1A32">
              <w:rPr>
                <w:rFonts w:ascii="Muller Light" w:hAnsi="Muller Light" w:cs="Arial"/>
                <w:bCs/>
                <w:sz w:val="20"/>
              </w:rPr>
              <w:t>3</w:t>
            </w:r>
            <w:r>
              <w:rPr>
                <w:rFonts w:ascii="Muller Light" w:hAnsi="Muller Light" w:cs="Arial"/>
                <w:bCs/>
                <w:sz w:val="20"/>
              </w:rPr>
              <w:t>/2024</w:t>
            </w:r>
          </w:p>
        </w:tc>
      </w:tr>
    </w:tbl>
    <w:p w14:paraId="03ABF840" w14:textId="0EE815CA" w:rsidR="0044748D" w:rsidRPr="00FD1A32" w:rsidRDefault="009D5130" w:rsidP="0044748D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1" w:name="_Toc12030659"/>
      <w:bookmarkEnd w:id="8"/>
      <w:bookmarkEnd w:id="9"/>
      <w:bookmarkEnd w:id="10"/>
      <w:r>
        <w:rPr>
          <w:rFonts w:ascii="Muller Bold" w:hAnsi="Muller Bold" w:cs="Tahoma"/>
          <w:b w:val="0"/>
          <w:bCs/>
          <w:sz w:val="20"/>
        </w:rPr>
        <w:t>INTRo</w:t>
      </w:r>
      <w:r w:rsidR="00497AED">
        <w:rPr>
          <w:rFonts w:ascii="Muller Bold" w:hAnsi="Muller Bold" w:cs="Tahoma"/>
          <w:b w:val="0"/>
          <w:bCs/>
          <w:sz w:val="20"/>
        </w:rPr>
        <w:t>DUCCIÓN</w:t>
      </w:r>
      <w:bookmarkEnd w:id="11"/>
    </w:p>
    <w:p w14:paraId="23430E78" w14:textId="77777777" w:rsidR="0012299B" w:rsidRPr="0012299B" w:rsidRDefault="00497AED" w:rsidP="0012299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2" w:name="_Toc12030660"/>
      <w:r>
        <w:rPr>
          <w:rFonts w:ascii="Muller Bold" w:hAnsi="Muller Bold" w:cs="Tahoma"/>
          <w:b w:val="0"/>
          <w:sz w:val="20"/>
        </w:rPr>
        <w:t>Propósito</w:t>
      </w:r>
      <w:bookmarkEnd w:id="12"/>
      <w:r w:rsidR="00480D67"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28477CE6" w14:textId="77777777" w:rsidTr="00487C83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8ED328" w14:textId="3F7B785A" w:rsidR="00480D67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44748D" w:rsidRPr="0044748D">
              <w:rPr>
                <w:sz w:val="20"/>
                <w:lang w:val="es-ES"/>
              </w:rPr>
              <w:t>El propósito del proyecto es mejorar la atención al cliente y aumentar los ingresos de la sucursal de la pizzería en San Juan de Lurigancho, Perú, a través de la implementación de soluciones que aborden la demora en la preparación de las pizzas y la competencia de otros establecimientos, incluyendo la creación de una plataforma en línea y la optimización de los procesos internos.</w:t>
            </w:r>
          </w:p>
        </w:tc>
      </w:tr>
    </w:tbl>
    <w:p w14:paraId="598F5573" w14:textId="77777777" w:rsidR="00480D67" w:rsidRPr="0012299B" w:rsidRDefault="00497AED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3" w:name="_Toc12030661"/>
      <w:r>
        <w:rPr>
          <w:rFonts w:ascii="Muller Bold" w:hAnsi="Muller Bold" w:cs="Tahoma"/>
          <w:b w:val="0"/>
          <w:sz w:val="20"/>
        </w:rPr>
        <w:t>Alcance</w:t>
      </w:r>
      <w:bookmarkEnd w:id="13"/>
      <w:r w:rsidR="00480D67" w:rsidRPr="0012299B">
        <w:rPr>
          <w:rFonts w:ascii="Muller Bold" w:hAnsi="Muller Bold"/>
          <w:b w:val="0"/>
          <w:sz w:val="20"/>
        </w:rPr>
        <w:t xml:space="preserve"> </w:t>
      </w:r>
      <w:r w:rsidR="00480D67" w:rsidRPr="0012299B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7D8B99C3" w14:textId="77777777" w:rsidTr="00593C67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CE0B12" w14:textId="11030345" w:rsidR="0012299B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44748D" w:rsidRPr="0044748D">
              <w:rPr>
                <w:sz w:val="20"/>
                <w:lang w:val="es-ES"/>
              </w:rPr>
              <w:t>El alcance del proyecto es mejorar la eficiencia y la experiencia del cliente en la sucursal de la pizzería en San Juan de Lurigancho, Perú, mediante la optimización de procesos y la implementación de una plataforma en línea para aumentar las ventas y la rentabilidad del negocio.</w:t>
            </w:r>
          </w:p>
        </w:tc>
      </w:tr>
    </w:tbl>
    <w:p w14:paraId="6F96C127" w14:textId="77777777" w:rsidR="00480D67" w:rsidRDefault="00487C83" w:rsidP="00DB4916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4" w:name="_Toc12030662"/>
      <w:r>
        <w:rPr>
          <w:rFonts w:ascii="Muller Bold" w:hAnsi="Muller Bold" w:cs="Tahoma"/>
          <w:b w:val="0"/>
          <w:bCs/>
          <w:sz w:val="20"/>
        </w:rPr>
        <w:t>vistas de casos de uso</w:t>
      </w:r>
      <w:bookmarkEnd w:id="14"/>
    </w:p>
    <w:p w14:paraId="057CE3FE" w14:textId="77777777" w:rsidR="00DB4916" w:rsidRPr="00DB4916" w:rsidRDefault="00487C83" w:rsidP="00DB4916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5" w:name="_Toc12030663"/>
      <w:r>
        <w:rPr>
          <w:rFonts w:ascii="Muller Bold" w:hAnsi="Muller Bold" w:cs="Tahoma"/>
          <w:b w:val="0"/>
          <w:sz w:val="20"/>
        </w:rPr>
        <w:t>Lista de Actores</w:t>
      </w:r>
      <w:bookmarkEnd w:id="15"/>
    </w:p>
    <w:tbl>
      <w:tblPr>
        <w:tblW w:w="8327" w:type="dxa"/>
        <w:tblInd w:w="142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240"/>
        <w:gridCol w:w="3345"/>
        <w:gridCol w:w="3742"/>
      </w:tblGrid>
      <w:tr w:rsidR="00487C83" w:rsidRPr="008B67EE" w14:paraId="26FAFCDB" w14:textId="77777777" w:rsidTr="00593C67"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23432D44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632C40B3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Actor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3BAF94E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7C83" w:rsidRPr="008B67EE" w14:paraId="568FA8FF" w14:textId="77777777" w:rsidTr="00593C67">
        <w:tc>
          <w:tcPr>
            <w:tcW w:w="12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C31708" w14:textId="77777777" w:rsidR="00487C83" w:rsidRPr="007456AD" w:rsidRDefault="00487C83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74D99" w14:textId="043B0FD7" w:rsidR="00487C83" w:rsidRDefault="0044748D" w:rsidP="00415678">
            <w:pPr>
              <w:jc w:val="left"/>
              <w:rPr>
                <w:rFonts w:cs="Arial"/>
                <w:sz w:val="20"/>
                <w:lang w:val="es-ES"/>
              </w:rPr>
            </w:pPr>
            <w:r w:rsidRPr="0044748D">
              <w:rPr>
                <w:rFonts w:cs="Arial"/>
                <w:sz w:val="20"/>
                <w:lang w:val="es-ES"/>
              </w:rPr>
              <w:t>Cliente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48A932" w14:textId="52CAD6A1" w:rsidR="00487C83" w:rsidRPr="00343A4B" w:rsidRDefault="00487C83" w:rsidP="00415678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44748D" w:rsidRPr="0044748D">
              <w:rPr>
                <w:rFonts w:cs="Arial"/>
                <w:sz w:val="20"/>
                <w:lang w:val="es-ES"/>
              </w:rPr>
              <w:t>Persona que realiza pedidos de pizzas en la pizzería, ya sea en persona o a través de la plataforma en línea.</w:t>
            </w:r>
          </w:p>
        </w:tc>
      </w:tr>
      <w:tr w:rsidR="00487C83" w:rsidRPr="008B67EE" w14:paraId="6F986411" w14:textId="77777777" w:rsidTr="00593C67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532390" w14:textId="77777777" w:rsidR="00487C83" w:rsidRPr="007456AD" w:rsidRDefault="00487C83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83ED9" w14:textId="0E974880" w:rsidR="00487C83" w:rsidRDefault="0044748D" w:rsidP="00415678">
            <w:pPr>
              <w:rPr>
                <w:rFonts w:cs="Arial"/>
                <w:sz w:val="20"/>
                <w:lang w:val="es-ES"/>
              </w:rPr>
            </w:pPr>
            <w:r w:rsidRPr="0044748D">
              <w:rPr>
                <w:rFonts w:cs="Arial"/>
                <w:sz w:val="20"/>
                <w:lang w:val="es-ES"/>
              </w:rPr>
              <w:t>Gerente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E00E7B" w14:textId="64D076CE" w:rsidR="00487C83" w:rsidRPr="00343A4B" w:rsidRDefault="00487C83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44748D" w:rsidRPr="0044748D">
              <w:rPr>
                <w:rFonts w:cs="Arial"/>
                <w:sz w:val="20"/>
                <w:lang w:val="es-ES"/>
              </w:rPr>
              <w:t>Responsable de la gestión general de la sucursal de la pizzería, incluyendo la supervisión del personal y la toma de decisiones estratégicas.</w:t>
            </w:r>
          </w:p>
        </w:tc>
      </w:tr>
      <w:tr w:rsidR="00487C83" w:rsidRPr="008B67EE" w14:paraId="17FFA58E" w14:textId="77777777" w:rsidTr="00593C67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43C2C8" w14:textId="77777777" w:rsidR="00487C83" w:rsidRPr="007456AD" w:rsidRDefault="00487C83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44DFE" w14:textId="11725FF5" w:rsidR="00487C83" w:rsidRDefault="0044748D" w:rsidP="00415678">
            <w:pPr>
              <w:rPr>
                <w:rFonts w:cs="Arial"/>
                <w:sz w:val="20"/>
                <w:lang w:val="es-ES"/>
              </w:rPr>
            </w:pPr>
            <w:r w:rsidRPr="0044748D">
              <w:rPr>
                <w:rFonts w:cs="Arial"/>
                <w:sz w:val="20"/>
                <w:lang w:val="es-ES"/>
              </w:rPr>
              <w:t>Cocinero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80F339" w14:textId="17A0FC5D" w:rsidR="00487C83" w:rsidRPr="00343A4B" w:rsidRDefault="00487C83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44748D" w:rsidRPr="0044748D">
              <w:rPr>
                <w:rFonts w:cs="Arial"/>
                <w:sz w:val="20"/>
                <w:lang w:val="es-ES"/>
              </w:rPr>
              <w:t>Encargado de preparar las pizzas según los pedidos recibidos.</w:t>
            </w:r>
          </w:p>
        </w:tc>
      </w:tr>
      <w:tr w:rsidR="0044748D" w:rsidRPr="008B67EE" w14:paraId="41228454" w14:textId="77777777" w:rsidTr="00593C67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2F6CBD" w14:textId="16E43782" w:rsidR="0044748D" w:rsidRDefault="0044748D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B8760" w14:textId="0D52978F" w:rsidR="0044748D" w:rsidRPr="0044748D" w:rsidRDefault="0044748D" w:rsidP="00415678">
            <w:pPr>
              <w:rPr>
                <w:rFonts w:cs="Arial"/>
                <w:sz w:val="20"/>
                <w:lang w:val="es-ES"/>
              </w:rPr>
            </w:pPr>
            <w:r w:rsidRPr="0044748D">
              <w:rPr>
                <w:rFonts w:cs="Arial"/>
                <w:sz w:val="20"/>
                <w:lang w:val="es-ES"/>
              </w:rPr>
              <w:t>Proveedor de ingredientes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3512E3" w14:textId="785B4F73" w:rsidR="0044748D" w:rsidRDefault="0044748D" w:rsidP="00415678">
            <w:pPr>
              <w:rPr>
                <w:rFonts w:cs="Arial"/>
                <w:sz w:val="20"/>
                <w:lang w:val="es-ES"/>
              </w:rPr>
            </w:pPr>
            <w:r w:rsidRPr="0044748D">
              <w:rPr>
                <w:rFonts w:cs="Arial"/>
                <w:sz w:val="20"/>
                <w:lang w:val="es-ES"/>
              </w:rPr>
              <w:t>Entidad externa que suministra los ingredientes necesarios para la preparación de las pizzas.</w:t>
            </w:r>
          </w:p>
        </w:tc>
      </w:tr>
      <w:tr w:rsidR="0044748D" w:rsidRPr="008B67EE" w14:paraId="3D3E4816" w14:textId="77777777" w:rsidTr="00593C67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3C0FC9" w14:textId="35CCE964" w:rsidR="0044748D" w:rsidRDefault="0044748D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5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65A66" w14:textId="3180EE5A" w:rsidR="0044748D" w:rsidRPr="0044748D" w:rsidRDefault="0044748D" w:rsidP="00415678">
            <w:pPr>
              <w:rPr>
                <w:rFonts w:cs="Arial"/>
                <w:sz w:val="20"/>
                <w:lang w:val="es-ES"/>
              </w:rPr>
            </w:pPr>
            <w:r w:rsidRPr="0044748D">
              <w:rPr>
                <w:rFonts w:cs="Arial"/>
                <w:sz w:val="20"/>
                <w:lang w:val="es-ES"/>
              </w:rPr>
              <w:t>Administrador del sistema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36E6BB" w14:textId="3E6BB429" w:rsidR="0044748D" w:rsidRDefault="0044748D" w:rsidP="00415678">
            <w:pPr>
              <w:rPr>
                <w:rFonts w:cs="Arial"/>
                <w:sz w:val="20"/>
                <w:lang w:val="es-ES"/>
              </w:rPr>
            </w:pPr>
            <w:r w:rsidRPr="0044748D">
              <w:rPr>
                <w:rFonts w:cs="Arial"/>
                <w:sz w:val="20"/>
                <w:lang w:val="es-ES"/>
              </w:rPr>
              <w:t>Responsable de mantener y gestionar la plataforma en línea y otros sistemas informáticos utilizados por la pizzería.</w:t>
            </w:r>
          </w:p>
        </w:tc>
      </w:tr>
    </w:tbl>
    <w:p w14:paraId="457EF5E1" w14:textId="77777777" w:rsidR="00480D67" w:rsidRPr="002C20F2" w:rsidRDefault="00593C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6" w:name="_Toc12030664"/>
      <w:r>
        <w:rPr>
          <w:rFonts w:ascii="Muller Bold" w:hAnsi="Muller Bold" w:cs="Tahoma"/>
          <w:b w:val="0"/>
          <w:sz w:val="20"/>
        </w:rPr>
        <w:t>Lista de caso de uso</w:t>
      </w:r>
      <w:bookmarkEnd w:id="16"/>
    </w:p>
    <w:tbl>
      <w:tblPr>
        <w:tblW w:w="8669" w:type="dxa"/>
        <w:tblInd w:w="1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125"/>
        <w:gridCol w:w="2161"/>
        <w:gridCol w:w="2477"/>
        <w:gridCol w:w="2906"/>
      </w:tblGrid>
      <w:tr w:rsidR="00593C67" w:rsidRPr="008B67EE" w14:paraId="786F5C6E" w14:textId="77777777" w:rsidTr="00593C67"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2AB828B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  </w:t>
            </w:r>
          </w:p>
        </w:tc>
        <w:tc>
          <w:tcPr>
            <w:tcW w:w="21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8BBE51C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Caso de uso</w:t>
            </w:r>
          </w:p>
        </w:tc>
        <w:tc>
          <w:tcPr>
            <w:tcW w:w="24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B516279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  <w:tc>
          <w:tcPr>
            <w:tcW w:w="290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C3BAD2C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Tipo</w:t>
            </w:r>
          </w:p>
        </w:tc>
      </w:tr>
      <w:tr w:rsidR="00593C67" w:rsidRPr="008B67EE" w14:paraId="7EECE98F" w14:textId="77777777" w:rsidTr="00593C67">
        <w:tc>
          <w:tcPr>
            <w:tcW w:w="1125" w:type="dxa"/>
            <w:tcBorders>
              <w:top w:val="nil"/>
            </w:tcBorders>
            <w:shd w:val="clear" w:color="auto" w:fill="auto"/>
          </w:tcPr>
          <w:p w14:paraId="6339D3EE" w14:textId="77777777" w:rsidR="00593C67" w:rsidRPr="00DB4916" w:rsidRDefault="00593C67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2161" w:type="dxa"/>
          </w:tcPr>
          <w:p w14:paraId="3C8447EC" w14:textId="19325DD7" w:rsidR="00593C67" w:rsidRDefault="0044748D" w:rsidP="00415678">
            <w:pPr>
              <w:rPr>
                <w:rFonts w:cs="Arial"/>
                <w:sz w:val="20"/>
                <w:lang w:val="es-ES"/>
              </w:rPr>
            </w:pPr>
            <w:r w:rsidRPr="0044748D">
              <w:rPr>
                <w:rFonts w:cs="Arial"/>
                <w:sz w:val="20"/>
                <w:lang w:val="es-ES"/>
              </w:rPr>
              <w:t>Realizar pedido en persona</w:t>
            </w:r>
          </w:p>
        </w:tc>
        <w:tc>
          <w:tcPr>
            <w:tcW w:w="2477" w:type="dxa"/>
          </w:tcPr>
          <w:p w14:paraId="39C8093E" w14:textId="64226688" w:rsidR="00593C67" w:rsidRDefault="0044748D" w:rsidP="00415678">
            <w:pPr>
              <w:rPr>
                <w:rFonts w:cs="Arial"/>
                <w:sz w:val="20"/>
                <w:lang w:val="es-ES"/>
              </w:rPr>
            </w:pPr>
            <w:r w:rsidRPr="0044748D">
              <w:rPr>
                <w:rFonts w:cs="Arial"/>
                <w:sz w:val="20"/>
                <w:lang w:val="es-ES"/>
              </w:rPr>
              <w:t xml:space="preserve">Un cliente visita la pizzería y realiza un pedido de pizza </w:t>
            </w:r>
            <w:r w:rsidRPr="0044748D">
              <w:rPr>
                <w:rFonts w:cs="Arial"/>
                <w:sz w:val="20"/>
                <w:lang w:val="es-ES"/>
              </w:rPr>
              <w:lastRenderedPageBreak/>
              <w:t>directamente en el establecimiento.</w:t>
            </w:r>
          </w:p>
        </w:tc>
        <w:tc>
          <w:tcPr>
            <w:tcW w:w="2906" w:type="dxa"/>
            <w:shd w:val="clear" w:color="auto" w:fill="auto"/>
          </w:tcPr>
          <w:p w14:paraId="4A176790" w14:textId="5FFFB1B0" w:rsidR="00593C67" w:rsidRPr="00343A4B" w:rsidRDefault="00593C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lastRenderedPageBreak/>
              <w:t xml:space="preserve"> </w:t>
            </w:r>
            <w:r w:rsidR="0044748D" w:rsidRPr="0044748D">
              <w:rPr>
                <w:rFonts w:cs="Arial"/>
                <w:sz w:val="20"/>
                <w:lang w:val="es-ES"/>
              </w:rPr>
              <w:t>Primario, esencial</w:t>
            </w:r>
          </w:p>
        </w:tc>
      </w:tr>
      <w:tr w:rsidR="00593C67" w:rsidRPr="008B67EE" w14:paraId="40632EE6" w14:textId="77777777" w:rsidTr="00593C67">
        <w:tc>
          <w:tcPr>
            <w:tcW w:w="112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1C90284" w14:textId="77777777" w:rsidR="00593C67" w:rsidRPr="00DB4916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2161" w:type="dxa"/>
            <w:tcBorders>
              <w:bottom w:val="single" w:sz="4" w:space="0" w:color="000000" w:themeColor="text1"/>
            </w:tcBorders>
          </w:tcPr>
          <w:p w14:paraId="77726D9F" w14:textId="69DD50D5" w:rsidR="00593C67" w:rsidRDefault="0044748D" w:rsidP="00415678">
            <w:pPr>
              <w:rPr>
                <w:rFonts w:cs="Arial"/>
                <w:sz w:val="20"/>
                <w:lang w:val="es-ES"/>
              </w:rPr>
            </w:pPr>
            <w:r w:rsidRPr="0044748D">
              <w:rPr>
                <w:rFonts w:cs="Arial"/>
                <w:sz w:val="20"/>
                <w:lang w:val="es-ES"/>
              </w:rPr>
              <w:t>Gestionar inventario</w:t>
            </w:r>
          </w:p>
        </w:tc>
        <w:tc>
          <w:tcPr>
            <w:tcW w:w="2477" w:type="dxa"/>
            <w:tcBorders>
              <w:bottom w:val="single" w:sz="4" w:space="0" w:color="000000" w:themeColor="text1"/>
            </w:tcBorders>
          </w:tcPr>
          <w:p w14:paraId="7BE46DA3" w14:textId="111FA7C0" w:rsidR="00593C67" w:rsidRDefault="0044748D" w:rsidP="00415678">
            <w:pPr>
              <w:rPr>
                <w:rFonts w:cs="Arial"/>
                <w:sz w:val="20"/>
                <w:lang w:val="es-ES"/>
              </w:rPr>
            </w:pPr>
            <w:r w:rsidRPr="0044748D">
              <w:rPr>
                <w:rFonts w:cs="Arial"/>
                <w:sz w:val="20"/>
                <w:lang w:val="es-ES"/>
              </w:rPr>
              <w:t>El gerente</w:t>
            </w:r>
            <w:r w:rsidR="00FD1A32">
              <w:rPr>
                <w:rFonts w:cs="Arial"/>
                <w:sz w:val="20"/>
                <w:lang w:val="es-ES"/>
              </w:rPr>
              <w:t xml:space="preserve"> </w:t>
            </w:r>
            <w:r w:rsidRPr="0044748D">
              <w:rPr>
                <w:rFonts w:cs="Arial"/>
                <w:sz w:val="20"/>
                <w:lang w:val="es-ES"/>
              </w:rPr>
              <w:t>o el administrador del sistema actualizan y gestionan el inventario de ingredientes y productos de la pizzería.</w:t>
            </w:r>
          </w:p>
        </w:tc>
        <w:tc>
          <w:tcPr>
            <w:tcW w:w="290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54EF03E" w14:textId="41031BAE" w:rsidR="00593C67" w:rsidRPr="00343A4B" w:rsidRDefault="00593C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FD1A32" w:rsidRPr="00FD1A32">
              <w:rPr>
                <w:rFonts w:cs="Arial"/>
                <w:sz w:val="20"/>
                <w:lang w:val="es-ES"/>
              </w:rPr>
              <w:t>Secundario, de gestión</w:t>
            </w:r>
          </w:p>
        </w:tc>
      </w:tr>
      <w:tr w:rsidR="00593C67" w:rsidRPr="008B67EE" w14:paraId="77C0ADE1" w14:textId="77777777" w:rsidTr="00593C67">
        <w:tc>
          <w:tcPr>
            <w:tcW w:w="1125" w:type="dxa"/>
            <w:shd w:val="clear" w:color="auto" w:fill="auto"/>
          </w:tcPr>
          <w:p w14:paraId="380B061F" w14:textId="77777777" w:rsidR="00593C67" w:rsidRPr="00DB4916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2161" w:type="dxa"/>
          </w:tcPr>
          <w:p w14:paraId="19F6A190" w14:textId="2B8CB0D2" w:rsidR="00593C67" w:rsidRDefault="00FD1A32" w:rsidP="00415678">
            <w:pPr>
              <w:rPr>
                <w:rFonts w:cs="Arial"/>
                <w:sz w:val="20"/>
                <w:lang w:val="es-ES"/>
              </w:rPr>
            </w:pPr>
            <w:r w:rsidRPr="00FD1A32">
              <w:rPr>
                <w:rFonts w:cs="Arial"/>
                <w:sz w:val="20"/>
                <w:lang w:val="es-ES"/>
              </w:rPr>
              <w:t>Preparar pizza</w:t>
            </w:r>
          </w:p>
        </w:tc>
        <w:tc>
          <w:tcPr>
            <w:tcW w:w="2477" w:type="dxa"/>
          </w:tcPr>
          <w:p w14:paraId="25A0E409" w14:textId="29A0607D" w:rsidR="00593C67" w:rsidRDefault="00FD1A32" w:rsidP="00415678">
            <w:pPr>
              <w:rPr>
                <w:rFonts w:cs="Arial"/>
                <w:sz w:val="20"/>
                <w:lang w:val="es-ES"/>
              </w:rPr>
            </w:pPr>
            <w:r w:rsidRPr="00FD1A32">
              <w:rPr>
                <w:rFonts w:cs="Arial"/>
                <w:sz w:val="20"/>
                <w:lang w:val="es-ES"/>
              </w:rPr>
              <w:t>El cocinero prepara una pizza de acuerdo con el pedido recibido.</w:t>
            </w:r>
          </w:p>
        </w:tc>
        <w:tc>
          <w:tcPr>
            <w:tcW w:w="2906" w:type="dxa"/>
            <w:shd w:val="clear" w:color="auto" w:fill="auto"/>
          </w:tcPr>
          <w:p w14:paraId="2858F521" w14:textId="57A31D04" w:rsidR="00593C67" w:rsidRPr="00343A4B" w:rsidRDefault="00593C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FD1A32" w:rsidRPr="00FD1A32">
              <w:rPr>
                <w:rFonts w:cs="Arial"/>
                <w:sz w:val="20"/>
                <w:lang w:val="es-ES"/>
              </w:rPr>
              <w:t>Primario, esencial</w:t>
            </w:r>
          </w:p>
        </w:tc>
      </w:tr>
      <w:tr w:rsidR="00593C67" w:rsidRPr="008B67EE" w14:paraId="13AFA51E" w14:textId="77777777" w:rsidTr="00593C67"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14:paraId="35DB881A" w14:textId="77777777" w:rsidR="00593C67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14:paraId="42010E8F" w14:textId="1E7E621F" w:rsidR="00593C67" w:rsidRDefault="00FD1A32" w:rsidP="00415678">
            <w:pPr>
              <w:rPr>
                <w:rFonts w:cs="Arial"/>
                <w:sz w:val="20"/>
                <w:lang w:val="es-ES"/>
              </w:rPr>
            </w:pPr>
            <w:r w:rsidRPr="00FD1A32">
              <w:rPr>
                <w:rFonts w:cs="Arial"/>
                <w:sz w:val="20"/>
                <w:lang w:val="es-ES"/>
              </w:rPr>
              <w:t>Atender cliente en persona</w:t>
            </w:r>
          </w:p>
        </w:tc>
        <w:tc>
          <w:tcPr>
            <w:tcW w:w="2477" w:type="dxa"/>
            <w:tcBorders>
              <w:bottom w:val="single" w:sz="4" w:space="0" w:color="auto"/>
            </w:tcBorders>
          </w:tcPr>
          <w:p w14:paraId="3D9857DF" w14:textId="56FFDDCC" w:rsidR="00593C67" w:rsidRDefault="00FD1A32" w:rsidP="00415678">
            <w:pPr>
              <w:rPr>
                <w:rFonts w:cs="Arial"/>
                <w:sz w:val="20"/>
                <w:lang w:val="es-ES"/>
              </w:rPr>
            </w:pPr>
            <w:r w:rsidRPr="00FD1A32">
              <w:rPr>
                <w:rFonts w:cs="Arial"/>
                <w:sz w:val="20"/>
                <w:lang w:val="es-ES"/>
              </w:rPr>
              <w:t>Un empleado de atención al cliente atiende a un cliente que realiza un pedido en el establecimiento físico.</w:t>
            </w: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186FCA46" w14:textId="0A8D3262" w:rsidR="00593C67" w:rsidRDefault="00FD1A32" w:rsidP="00415678">
            <w:pPr>
              <w:rPr>
                <w:rFonts w:cs="Arial"/>
                <w:sz w:val="20"/>
                <w:lang w:val="es-ES"/>
              </w:rPr>
            </w:pPr>
            <w:r w:rsidRPr="00FD1A32">
              <w:rPr>
                <w:rFonts w:cs="Arial"/>
                <w:sz w:val="20"/>
                <w:lang w:val="es-ES"/>
              </w:rPr>
              <w:t>Primario, esencial</w:t>
            </w:r>
          </w:p>
        </w:tc>
      </w:tr>
      <w:tr w:rsidR="00593C67" w:rsidRPr="008B67EE" w14:paraId="018AD834" w14:textId="77777777" w:rsidTr="00593C67"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14:paraId="545E2087" w14:textId="77777777" w:rsidR="00593C67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5</w:t>
            </w: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14:paraId="3A12B076" w14:textId="22908F17" w:rsidR="00593C67" w:rsidRDefault="00FD1A32" w:rsidP="00415678">
            <w:pPr>
              <w:rPr>
                <w:rFonts w:cs="Arial"/>
                <w:sz w:val="20"/>
                <w:lang w:val="es-ES"/>
              </w:rPr>
            </w:pPr>
            <w:r w:rsidRPr="00FD1A32">
              <w:rPr>
                <w:rFonts w:cs="Arial"/>
                <w:sz w:val="20"/>
                <w:lang w:val="es-ES"/>
              </w:rPr>
              <w:t>Entregar pedido</w:t>
            </w:r>
          </w:p>
        </w:tc>
        <w:tc>
          <w:tcPr>
            <w:tcW w:w="2477" w:type="dxa"/>
            <w:tcBorders>
              <w:bottom w:val="single" w:sz="4" w:space="0" w:color="auto"/>
            </w:tcBorders>
          </w:tcPr>
          <w:p w14:paraId="7A087B67" w14:textId="53F46190" w:rsidR="00593C67" w:rsidRDefault="00FD1A32" w:rsidP="00415678">
            <w:pPr>
              <w:rPr>
                <w:rFonts w:cs="Arial"/>
                <w:sz w:val="20"/>
                <w:lang w:val="es-ES"/>
              </w:rPr>
            </w:pPr>
            <w:r w:rsidRPr="00FD1A32">
              <w:rPr>
                <w:rFonts w:cs="Arial"/>
                <w:sz w:val="20"/>
                <w:lang w:val="es-ES"/>
              </w:rPr>
              <w:t>El repartidor entrega un pedido de pizza a la dirección especificada por el cliente.</w:t>
            </w: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327304C5" w14:textId="259B18D5" w:rsidR="00593C67" w:rsidRDefault="00FD1A32" w:rsidP="00415678">
            <w:pPr>
              <w:rPr>
                <w:rFonts w:cs="Arial"/>
                <w:sz w:val="20"/>
                <w:lang w:val="es-ES"/>
              </w:rPr>
            </w:pPr>
            <w:r w:rsidRPr="00FD1A32">
              <w:rPr>
                <w:rFonts w:cs="Arial"/>
                <w:sz w:val="20"/>
                <w:lang w:val="es-ES"/>
              </w:rPr>
              <w:t>Primario, esencial</w:t>
            </w:r>
          </w:p>
        </w:tc>
      </w:tr>
    </w:tbl>
    <w:p w14:paraId="4695062D" w14:textId="77777777" w:rsidR="00593C67" w:rsidRDefault="00593C67" w:rsidP="00593C67">
      <w:pPr>
        <w:spacing w:line="240" w:lineRule="auto"/>
        <w:jc w:val="left"/>
        <w:rPr>
          <w:rFonts w:ascii="Muller Bold" w:hAnsi="Muller Bold" w:cs="Tahoma"/>
          <w:b/>
          <w:sz w:val="20"/>
        </w:rPr>
      </w:pPr>
    </w:p>
    <w:p w14:paraId="5E1ACA88" w14:textId="77777777" w:rsidR="00480D67" w:rsidRPr="00593C67" w:rsidRDefault="00593C67" w:rsidP="00593C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7" w:name="_Toc12030665"/>
      <w:r w:rsidRPr="00593C67">
        <w:rPr>
          <w:rFonts w:ascii="Muller Bold" w:hAnsi="Muller Bold" w:cs="Tahoma"/>
          <w:b w:val="0"/>
          <w:sz w:val="20"/>
        </w:rPr>
        <w:t xml:space="preserve">Diagrama de </w:t>
      </w:r>
      <w:r w:rsidR="00DD19B7">
        <w:rPr>
          <w:rFonts w:ascii="Muller Bold" w:hAnsi="Muller Bold" w:cs="Tahoma"/>
          <w:b w:val="0"/>
          <w:sz w:val="20"/>
        </w:rPr>
        <w:t>C</w:t>
      </w:r>
      <w:r w:rsidRPr="00593C67">
        <w:rPr>
          <w:rFonts w:ascii="Muller Bold" w:hAnsi="Muller Bold" w:cs="Tahoma"/>
          <w:b w:val="0"/>
          <w:sz w:val="20"/>
        </w:rPr>
        <w:t xml:space="preserve">aso de </w:t>
      </w:r>
      <w:r w:rsidR="00DD19B7">
        <w:rPr>
          <w:rFonts w:ascii="Muller Bold" w:hAnsi="Muller Bold" w:cs="Tahoma"/>
          <w:b w:val="0"/>
          <w:sz w:val="20"/>
        </w:rPr>
        <w:t>U</w:t>
      </w:r>
      <w:r w:rsidRPr="00593C67">
        <w:rPr>
          <w:rFonts w:ascii="Muller Bold" w:hAnsi="Muller Bold" w:cs="Tahoma"/>
          <w:b w:val="0"/>
          <w:sz w:val="20"/>
        </w:rPr>
        <w:t>so</w:t>
      </w:r>
      <w:bookmarkEnd w:id="17"/>
    </w:p>
    <w:p w14:paraId="44D8B513" w14:textId="77777777" w:rsidR="00476585" w:rsidRPr="00476585" w:rsidRDefault="00476585" w:rsidP="00476585">
      <w:bookmarkStart w:id="18" w:name="_Toc89224935"/>
      <w:bookmarkStart w:id="19" w:name="_Toc199424702"/>
    </w:p>
    <w:bookmarkEnd w:id="18"/>
    <w:bookmarkEnd w:id="19"/>
    <w:p w14:paraId="48A7626F" w14:textId="77777777" w:rsidR="00476585" w:rsidRDefault="00476585" w:rsidP="00476585">
      <w:pPr>
        <w:pStyle w:val="Ttulo1"/>
        <w:numPr>
          <w:ilvl w:val="0"/>
          <w:numId w:val="0"/>
        </w:numPr>
        <w:shd w:val="clear" w:color="auto" w:fill="auto"/>
        <w:spacing w:line="240" w:lineRule="auto"/>
        <w:ind w:left="3551" w:hanging="432"/>
        <w:rPr>
          <w:rFonts w:ascii="Muller Bold" w:hAnsi="Muller Bold" w:cs="Tahoma"/>
          <w:b w:val="0"/>
          <w:bCs/>
          <w:sz w:val="20"/>
        </w:rPr>
      </w:pPr>
    </w:p>
    <w:p w14:paraId="58780F92" w14:textId="77777777" w:rsidR="00476585" w:rsidRDefault="00476585" w:rsidP="00476585"/>
    <w:p w14:paraId="10FA2650" w14:textId="77777777" w:rsidR="00476585" w:rsidRDefault="00476585" w:rsidP="00476585"/>
    <w:p w14:paraId="679C8F78" w14:textId="77777777" w:rsidR="00476585" w:rsidRDefault="00476585" w:rsidP="00476585"/>
    <w:p w14:paraId="7C38E893" w14:textId="77777777" w:rsidR="00476585" w:rsidRDefault="00476585" w:rsidP="00476585"/>
    <w:p w14:paraId="2E3F4484" w14:textId="77777777" w:rsidR="00476585" w:rsidRDefault="00476585" w:rsidP="00476585"/>
    <w:p w14:paraId="4C345232" w14:textId="77777777" w:rsidR="00476585" w:rsidRDefault="00476585" w:rsidP="00476585"/>
    <w:p w14:paraId="0E4224A1" w14:textId="77777777" w:rsidR="00476585" w:rsidRDefault="00476585" w:rsidP="00476585"/>
    <w:p w14:paraId="1A83ED83" w14:textId="77777777" w:rsidR="00476585" w:rsidRDefault="00476585" w:rsidP="00476585"/>
    <w:p w14:paraId="523B76D5" w14:textId="77777777" w:rsidR="00476585" w:rsidRDefault="00476585" w:rsidP="00476585"/>
    <w:p w14:paraId="4E4AA4B7" w14:textId="77777777" w:rsidR="00476585" w:rsidRPr="00476585" w:rsidRDefault="00476585" w:rsidP="00476585"/>
    <w:p w14:paraId="209DEA6E" w14:textId="77777777" w:rsidR="005F4964" w:rsidRPr="005F4964" w:rsidRDefault="005F4964" w:rsidP="005F4964"/>
    <w:sectPr w:rsidR="005F4964" w:rsidRPr="005F4964" w:rsidSect="00A34900">
      <w:footerReference w:type="even" r:id="rId12"/>
      <w:footerReference w:type="default" r:id="rId13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95A70" w14:textId="77777777" w:rsidR="00877132" w:rsidRDefault="00877132">
      <w:r>
        <w:separator/>
      </w:r>
    </w:p>
  </w:endnote>
  <w:endnote w:type="continuationSeparator" w:id="0">
    <w:p w14:paraId="1F221C9D" w14:textId="77777777" w:rsidR="00877132" w:rsidRDefault="00877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86240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3CDFE47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0F75EFA1" w14:textId="77777777" w:rsidTr="00206681">
      <w:trPr>
        <w:cantSplit/>
      </w:trPr>
      <w:tc>
        <w:tcPr>
          <w:tcW w:w="3130" w:type="dxa"/>
        </w:tcPr>
        <w:p w14:paraId="545DF9ED" w14:textId="77777777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44748D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19/03/2024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3449D4D0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002D1CDD" w14:textId="77777777" w:rsidTr="00206681">
      <w:trPr>
        <w:trHeight w:val="230"/>
      </w:trPr>
      <w:tc>
        <w:tcPr>
          <w:tcW w:w="3130" w:type="dxa"/>
        </w:tcPr>
        <w:p w14:paraId="3A76B294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14:paraId="76ADAF5B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0C21D5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0C21D5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5DB905DA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E68F5" w14:textId="77777777" w:rsidR="00877132" w:rsidRDefault="00877132">
      <w:r>
        <w:separator/>
      </w:r>
    </w:p>
  </w:footnote>
  <w:footnote w:type="continuationSeparator" w:id="0">
    <w:p w14:paraId="6B783AC3" w14:textId="77777777" w:rsidR="00877132" w:rsidRDefault="00877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PE" w:vendorID="64" w:dllVersion="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4D57"/>
    <w:rsid w:val="000B34E4"/>
    <w:rsid w:val="000B7261"/>
    <w:rsid w:val="000C1012"/>
    <w:rsid w:val="000C21D5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75B4A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7B04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4748D"/>
    <w:rsid w:val="00451AC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87C83"/>
    <w:rsid w:val="004951A3"/>
    <w:rsid w:val="00495EFD"/>
    <w:rsid w:val="004961CA"/>
    <w:rsid w:val="00496791"/>
    <w:rsid w:val="00497AED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2105"/>
    <w:rsid w:val="00547DC9"/>
    <w:rsid w:val="0056042D"/>
    <w:rsid w:val="005612E5"/>
    <w:rsid w:val="00563C92"/>
    <w:rsid w:val="005668D3"/>
    <w:rsid w:val="00575068"/>
    <w:rsid w:val="005827F1"/>
    <w:rsid w:val="00591017"/>
    <w:rsid w:val="00593C67"/>
    <w:rsid w:val="005A05CA"/>
    <w:rsid w:val="005B0515"/>
    <w:rsid w:val="005B1B27"/>
    <w:rsid w:val="005C2D8C"/>
    <w:rsid w:val="005E00CE"/>
    <w:rsid w:val="005E6469"/>
    <w:rsid w:val="005F4939"/>
    <w:rsid w:val="005F4964"/>
    <w:rsid w:val="00605BBE"/>
    <w:rsid w:val="006324A8"/>
    <w:rsid w:val="006373C1"/>
    <w:rsid w:val="00645806"/>
    <w:rsid w:val="00655AB8"/>
    <w:rsid w:val="00664C22"/>
    <w:rsid w:val="0067146C"/>
    <w:rsid w:val="0069646A"/>
    <w:rsid w:val="006A249C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87D8A"/>
    <w:rsid w:val="007912C6"/>
    <w:rsid w:val="007A1E26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F0B00"/>
    <w:rsid w:val="007F3310"/>
    <w:rsid w:val="008161F6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77132"/>
    <w:rsid w:val="00886957"/>
    <w:rsid w:val="00892EC4"/>
    <w:rsid w:val="00896D2A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32DFD"/>
    <w:rsid w:val="00952ACD"/>
    <w:rsid w:val="009540BD"/>
    <w:rsid w:val="00956D58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A6E6A"/>
    <w:rsid w:val="009B4812"/>
    <w:rsid w:val="009C0F76"/>
    <w:rsid w:val="009D332A"/>
    <w:rsid w:val="009D5130"/>
    <w:rsid w:val="009F39F0"/>
    <w:rsid w:val="00A002BD"/>
    <w:rsid w:val="00A06191"/>
    <w:rsid w:val="00A06473"/>
    <w:rsid w:val="00A07EA6"/>
    <w:rsid w:val="00A141A0"/>
    <w:rsid w:val="00A20B49"/>
    <w:rsid w:val="00A20D94"/>
    <w:rsid w:val="00A24AB4"/>
    <w:rsid w:val="00A25A75"/>
    <w:rsid w:val="00A30D29"/>
    <w:rsid w:val="00A34265"/>
    <w:rsid w:val="00A34900"/>
    <w:rsid w:val="00A34F6D"/>
    <w:rsid w:val="00A34FCB"/>
    <w:rsid w:val="00A464C8"/>
    <w:rsid w:val="00A46743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C0DC5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23FE"/>
    <w:rsid w:val="00B41692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2785"/>
    <w:rsid w:val="00C16ECF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94497"/>
    <w:rsid w:val="00C95FE2"/>
    <w:rsid w:val="00C96839"/>
    <w:rsid w:val="00CA12DD"/>
    <w:rsid w:val="00CA438E"/>
    <w:rsid w:val="00CA6367"/>
    <w:rsid w:val="00CA701E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33234"/>
    <w:rsid w:val="00D425B0"/>
    <w:rsid w:val="00D60410"/>
    <w:rsid w:val="00D62C02"/>
    <w:rsid w:val="00D648A9"/>
    <w:rsid w:val="00D71DB1"/>
    <w:rsid w:val="00D73B1B"/>
    <w:rsid w:val="00D73B2F"/>
    <w:rsid w:val="00DA1521"/>
    <w:rsid w:val="00DA2B23"/>
    <w:rsid w:val="00DA4FFE"/>
    <w:rsid w:val="00DA63B3"/>
    <w:rsid w:val="00DB2740"/>
    <w:rsid w:val="00DB3833"/>
    <w:rsid w:val="00DB4916"/>
    <w:rsid w:val="00DD19B7"/>
    <w:rsid w:val="00DE28F6"/>
    <w:rsid w:val="00DE3032"/>
    <w:rsid w:val="00DF1199"/>
    <w:rsid w:val="00E01CC3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568A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0145B"/>
    <w:rsid w:val="00F25AC4"/>
    <w:rsid w:val="00F27229"/>
    <w:rsid w:val="00F27D41"/>
    <w:rsid w:val="00F36F16"/>
    <w:rsid w:val="00F41F88"/>
    <w:rsid w:val="00F452B3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1A32"/>
    <w:rsid w:val="00FD4C5B"/>
    <w:rsid w:val="00FD4FF7"/>
    <w:rsid w:val="00FF327A"/>
    <w:rsid w:val="00FF7DD0"/>
    <w:rsid w:val="449E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2081884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EEEDBF-0A17-417F-B45C-CDB43AE379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A804BB-AC27-4861-986B-EC1B37674B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DFF0E7-A128-4D6C-ADB1-CB316D651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C8EF2C-43A6-4CEF-8EFA-13EA92FFC1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3</TotalTime>
  <Pages>5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Diego Huiza</cp:lastModifiedBy>
  <cp:revision>2</cp:revision>
  <cp:lastPrinted>2019-06-21T22:14:00Z</cp:lastPrinted>
  <dcterms:created xsi:type="dcterms:W3CDTF">2024-03-19T23:26:00Z</dcterms:created>
  <dcterms:modified xsi:type="dcterms:W3CDTF">2024-03-19T23:26:00Z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